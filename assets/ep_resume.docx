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C8C35879A4FC914DBFF69529F3A0EBC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FA5F21" w:rsidP="003856C9">
                <w:pPr>
                  <w:pStyle w:val="Heading1"/>
                </w:pPr>
                <w:r>
                  <w:t>Eugenia piña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1648DE" w:rsidRDefault="00441EB9" w:rsidP="00441EB9">
                  <w:pPr>
                    <w:pStyle w:val="Heading3"/>
                    <w:rPr>
                      <w:sz w:val="21"/>
                    </w:rPr>
                  </w:pPr>
                  <w:r w:rsidRPr="001648DE">
                    <w:rPr>
                      <w:noProof/>
                      <w:sz w:val="21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C55A6C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1648DE" w:rsidRDefault="00FA5F21" w:rsidP="00441EB9">
                  <w:pPr>
                    <w:pStyle w:val="Heading3"/>
                    <w:rPr>
                      <w:sz w:val="21"/>
                    </w:rPr>
                  </w:pPr>
                  <w:r w:rsidRPr="001648DE">
                    <w:rPr>
                      <w:sz w:val="21"/>
                    </w:rPr>
                    <w:t>eupina99@gmail.com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1648DE" w:rsidRDefault="00441EB9" w:rsidP="00441EB9">
                  <w:pPr>
                    <w:pStyle w:val="Heading3"/>
                    <w:rPr>
                      <w:sz w:val="21"/>
                    </w:rPr>
                  </w:pPr>
                  <w:r w:rsidRPr="001648DE">
                    <w:rPr>
                      <w:noProof/>
                      <w:sz w:val="21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9B56727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1648DE" w:rsidRDefault="00FA5F21" w:rsidP="00441EB9">
                  <w:pPr>
                    <w:pStyle w:val="Heading3"/>
                    <w:rPr>
                      <w:sz w:val="21"/>
                    </w:rPr>
                  </w:pPr>
                  <w:r w:rsidRPr="001648DE">
                    <w:rPr>
                      <w:sz w:val="21"/>
                    </w:rPr>
                    <w:t>+1 (305) 699 13 89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1648DE" w:rsidRDefault="00441EB9" w:rsidP="00441EB9">
                  <w:pPr>
                    <w:pStyle w:val="Heading3"/>
                    <w:rPr>
                      <w:sz w:val="21"/>
                    </w:rPr>
                  </w:pPr>
                  <w:r w:rsidRPr="001648DE">
                    <w:rPr>
                      <w:noProof/>
                      <w:sz w:val="21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8B31C50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1648DE" w:rsidRDefault="002B4F4B" w:rsidP="00441EB9">
                  <w:pPr>
                    <w:pStyle w:val="Heading3"/>
                    <w:rPr>
                      <w:sz w:val="21"/>
                    </w:rPr>
                  </w:pPr>
                  <w:r>
                    <w:rPr>
                      <w:sz w:val="21"/>
                    </w:rPr>
                    <w:t>eugenia-pina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1648DE" w:rsidRDefault="005F74EF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 w:val="21"/>
                      <w:szCs w:val="18"/>
                    </w:rPr>
                  </w:pPr>
                  <w:r w:rsidRPr="001648DE">
                    <w:rPr>
                      <w:sz w:val="21"/>
                    </w:rPr>
                    <w:t>eugeniapina.me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1648DE" w:rsidRDefault="009703F2" w:rsidP="002C77B9">
                  <w:pPr>
                    <w:pStyle w:val="Heading3"/>
                    <w:rPr>
                      <w:sz w:val="21"/>
                      <w:szCs w:val="21"/>
                    </w:rPr>
                  </w:pPr>
                  <w:sdt>
                    <w:sdtPr>
                      <w:rPr>
                        <w:sz w:val="21"/>
                        <w:szCs w:val="21"/>
                      </w:rPr>
                      <w:alias w:val="Objective:"/>
                      <w:tag w:val="Objective:"/>
                      <w:id w:val="319159961"/>
                      <w:placeholder>
                        <w:docPart w:val="2950DDD01254414AA11E8432687B295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1648DE">
                        <w:rPr>
                          <w:sz w:val="21"/>
                          <w:szCs w:val="21"/>
                        </w:rPr>
                        <w:t>Objective</w:t>
                      </w:r>
                    </w:sdtContent>
                  </w:sdt>
                </w:p>
                <w:p w:rsidR="005A7E57" w:rsidRPr="001648DE" w:rsidRDefault="00616FF4" w:rsidP="00616FF4">
                  <w:pPr>
                    <w:pStyle w:val="GraphicElement"/>
                    <w:rPr>
                      <w:sz w:val="21"/>
                      <w:szCs w:val="21"/>
                    </w:rPr>
                  </w:pPr>
                  <w:r w:rsidRPr="001648DE">
                    <w:rPr>
                      <w:sz w:val="21"/>
                      <w:szCs w:val="21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1FCD4FA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1648DE" w:rsidRDefault="009A1510" w:rsidP="00D11C4D">
                  <w:pPr>
                    <w:rPr>
                      <w:sz w:val="21"/>
                      <w:szCs w:val="21"/>
                    </w:rPr>
                  </w:pPr>
                  <w:r w:rsidRPr="001648DE">
                    <w:rPr>
                      <w:sz w:val="21"/>
                      <w:szCs w:val="21"/>
                    </w:rPr>
                    <w:t>Get involved on my work area and start getting experience.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1648DE" w:rsidRDefault="009703F2" w:rsidP="0043426C">
                  <w:pPr>
                    <w:pStyle w:val="Heading3"/>
                    <w:rPr>
                      <w:sz w:val="21"/>
                      <w:szCs w:val="21"/>
                    </w:rPr>
                  </w:pPr>
                  <w:sdt>
                    <w:sdtPr>
                      <w:rPr>
                        <w:sz w:val="21"/>
                        <w:szCs w:val="21"/>
                      </w:rPr>
                      <w:alias w:val="Skills:"/>
                      <w:tag w:val="Skills:"/>
                      <w:id w:val="1490835561"/>
                      <w:placeholder>
                        <w:docPart w:val="917CBDF7B6A5AA47A4C85EB456925C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1648DE">
                        <w:rPr>
                          <w:sz w:val="21"/>
                          <w:szCs w:val="21"/>
                        </w:rPr>
                        <w:t>Skills</w:t>
                      </w:r>
                    </w:sdtContent>
                  </w:sdt>
                </w:p>
                <w:p w:rsidR="00616FF4" w:rsidRPr="001648DE" w:rsidRDefault="00616FF4" w:rsidP="00616FF4">
                  <w:pPr>
                    <w:pStyle w:val="GraphicElement"/>
                    <w:rPr>
                      <w:sz w:val="21"/>
                      <w:szCs w:val="21"/>
                    </w:rPr>
                  </w:pPr>
                  <w:r w:rsidRPr="001648DE">
                    <w:rPr>
                      <w:sz w:val="21"/>
                      <w:szCs w:val="21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78C5CA7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1648DE" w:rsidRDefault="00380BCC" w:rsidP="00463463">
                  <w:pPr>
                    <w:rPr>
                      <w:sz w:val="21"/>
                      <w:szCs w:val="21"/>
                    </w:rPr>
                  </w:pPr>
                  <w:r w:rsidRPr="001648DE">
                    <w:rPr>
                      <w:sz w:val="21"/>
                      <w:szCs w:val="21"/>
                    </w:rPr>
                    <w:t xml:space="preserve">I know Photoshop, Illustrator, InDesign, Dreamweaver, Muse and Bridge    </w:t>
                  </w:r>
                </w:p>
              </w:tc>
            </w:tr>
            <w:tr w:rsidR="00C57550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C57550" w:rsidRPr="001648DE" w:rsidRDefault="00C57550" w:rsidP="00C57550">
                  <w:pPr>
                    <w:pStyle w:val="Heading3"/>
                    <w:rPr>
                      <w:sz w:val="21"/>
                    </w:rPr>
                  </w:pPr>
                  <w:r w:rsidRPr="001648DE">
                    <w:rPr>
                      <w:sz w:val="21"/>
                    </w:rPr>
                    <w:t>Languages</w:t>
                  </w:r>
                </w:p>
                <w:p w:rsidR="00C57550" w:rsidRPr="005A7E57" w:rsidRDefault="00C57550" w:rsidP="00C57550">
                  <w:r>
                    <mc:AlternateContent>
                      <mc:Choice Requires="wps">
                        <w:drawing>
                          <wp:inline distT="0" distB="0" distL="0" distR="0" wp14:anchorId="05EA391E" wp14:editId="059DF5D7">
                            <wp:extent cx="221615" cy="0"/>
                            <wp:effectExtent l="0" t="0" r="26035" b="19050"/>
                            <wp:docPr id="4" name="Straight Connector 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A6317B9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HK466ygEAAOg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57550" w:rsidRDefault="00C57550" w:rsidP="00C57550">
                  <w:r w:rsidRPr="001648DE">
                    <w:rPr>
                      <w:sz w:val="21"/>
                    </w:rPr>
                    <w:t>English / Spanish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9A1510">
              <w:trPr>
                <w:trHeight w:val="1886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9703F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18876DA97D0574394E61E4C0D0922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FA5F21" w:rsidP="005F74EF">
                  <w:pPr>
                    <w:pStyle w:val="Heading4"/>
                    <w:spacing w:line="360" w:lineRule="auto"/>
                  </w:pPr>
                  <w:r>
                    <w:t>Social Media Management / Maaco North Miami</w:t>
                  </w:r>
                </w:p>
                <w:p w:rsidR="001648DE" w:rsidRDefault="00FA5F21" w:rsidP="001648DE">
                  <w:pPr>
                    <w:pStyle w:val="Heading5"/>
                    <w:spacing w:line="360" w:lineRule="auto"/>
                  </w:pPr>
                  <w:r>
                    <w:t>2018</w:t>
                  </w:r>
                </w:p>
                <w:p w:rsidR="001648DE" w:rsidRDefault="001648DE" w:rsidP="001648DE">
                  <w:pPr>
                    <w:rPr>
                      <w:sz w:val="21"/>
                      <w:szCs w:val="22"/>
                    </w:rPr>
                  </w:pPr>
                  <w:r w:rsidRPr="001648DE">
                    <w:rPr>
                      <w:sz w:val="21"/>
                      <w:szCs w:val="22"/>
                    </w:rPr>
                    <w:t>Design</w:t>
                  </w:r>
                  <w:r>
                    <w:rPr>
                      <w:sz w:val="21"/>
                      <w:szCs w:val="22"/>
                    </w:rPr>
                    <w:t>ed the posts images in Photoshop and Illustrator.</w:t>
                  </w:r>
                </w:p>
                <w:p w:rsidR="001648DE" w:rsidRPr="000A063B" w:rsidRDefault="001648DE" w:rsidP="000A063B">
                  <w:pPr>
                    <w:rPr>
                      <w:sz w:val="21"/>
                      <w:szCs w:val="22"/>
                    </w:rPr>
                  </w:pPr>
                  <w:r>
                    <w:rPr>
                      <w:sz w:val="21"/>
                      <w:szCs w:val="22"/>
                    </w:rPr>
                    <w:t xml:space="preserve">Post frequently on Instagram 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9703F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6CAD859910E4E45A59EE57AB37D51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C57550" w:rsidRPr="001648DE" w:rsidRDefault="00C57550" w:rsidP="00380BCC">
                  <w:pPr>
                    <w:rPr>
                      <w:sz w:val="21"/>
                      <w:szCs w:val="22"/>
                    </w:rPr>
                  </w:pPr>
                  <w:proofErr w:type="spellStart"/>
                  <w:r w:rsidRPr="001648DE">
                    <w:rPr>
                      <w:sz w:val="21"/>
                      <w:szCs w:val="22"/>
                    </w:rPr>
                    <w:t>Colegio</w:t>
                  </w:r>
                  <w:proofErr w:type="spellEnd"/>
                  <w:r w:rsidRPr="001648DE">
                    <w:rPr>
                      <w:sz w:val="21"/>
                      <w:szCs w:val="22"/>
                    </w:rPr>
                    <w:t xml:space="preserve"> Cristo Rey Altamira</w:t>
                  </w:r>
                </w:p>
                <w:p w:rsidR="00C57550" w:rsidRPr="001648DE" w:rsidRDefault="00C57550" w:rsidP="00380BCC">
                  <w:pPr>
                    <w:rPr>
                      <w:sz w:val="21"/>
                      <w:szCs w:val="22"/>
                    </w:rPr>
                  </w:pPr>
                  <w:r w:rsidRPr="001648DE">
                    <w:rPr>
                      <w:sz w:val="21"/>
                      <w:szCs w:val="22"/>
                    </w:rPr>
                    <w:t>Caracas, Venezuela</w:t>
                  </w:r>
                </w:p>
                <w:p w:rsidR="00C57550" w:rsidRPr="001648DE" w:rsidRDefault="00C57550" w:rsidP="00380BCC">
                  <w:pPr>
                    <w:rPr>
                      <w:sz w:val="21"/>
                      <w:szCs w:val="22"/>
                    </w:rPr>
                  </w:pPr>
                  <w:r w:rsidRPr="001648DE">
                    <w:rPr>
                      <w:sz w:val="21"/>
                      <w:szCs w:val="22"/>
                    </w:rPr>
                    <w:t>(2003-2011)</w:t>
                  </w:r>
                </w:p>
                <w:p w:rsidR="00C57550" w:rsidRPr="001648DE" w:rsidRDefault="00C57550" w:rsidP="00380BCC">
                  <w:pPr>
                    <w:rPr>
                      <w:sz w:val="21"/>
                      <w:szCs w:val="22"/>
                    </w:rPr>
                  </w:pPr>
                </w:p>
                <w:p w:rsidR="00C57550" w:rsidRPr="001648DE" w:rsidRDefault="00C57550" w:rsidP="00380BCC">
                  <w:pPr>
                    <w:rPr>
                      <w:sz w:val="21"/>
                      <w:szCs w:val="22"/>
                    </w:rPr>
                  </w:pPr>
                  <w:proofErr w:type="spellStart"/>
                  <w:r w:rsidRPr="001648DE">
                    <w:rPr>
                      <w:sz w:val="21"/>
                      <w:szCs w:val="22"/>
                    </w:rPr>
                    <w:t>Colegio</w:t>
                  </w:r>
                  <w:proofErr w:type="spellEnd"/>
                  <w:r w:rsidRPr="001648DE">
                    <w:rPr>
                      <w:sz w:val="21"/>
                      <w:szCs w:val="22"/>
                    </w:rPr>
                    <w:t xml:space="preserve"> San Ignacio</w:t>
                  </w:r>
                  <w:r w:rsidR="00380BCC" w:rsidRPr="001648DE">
                    <w:rPr>
                      <w:sz w:val="21"/>
                      <w:szCs w:val="22"/>
                    </w:rPr>
                    <w:t xml:space="preserve"> de Loyola</w:t>
                  </w:r>
                </w:p>
                <w:p w:rsidR="00C57550" w:rsidRPr="001648DE" w:rsidRDefault="00C57550" w:rsidP="00380BCC">
                  <w:pPr>
                    <w:rPr>
                      <w:sz w:val="21"/>
                      <w:szCs w:val="22"/>
                    </w:rPr>
                  </w:pPr>
                  <w:r w:rsidRPr="001648DE">
                    <w:rPr>
                      <w:sz w:val="21"/>
                      <w:szCs w:val="22"/>
                    </w:rPr>
                    <w:t>Caracas, Venezuela</w:t>
                  </w:r>
                  <w:bookmarkStart w:id="0" w:name="_GoBack"/>
                  <w:bookmarkEnd w:id="0"/>
                </w:p>
                <w:p w:rsidR="00C57550" w:rsidRPr="001648DE" w:rsidRDefault="00C57550" w:rsidP="00380BCC">
                  <w:pPr>
                    <w:rPr>
                      <w:sz w:val="21"/>
                      <w:szCs w:val="22"/>
                    </w:rPr>
                  </w:pPr>
                  <w:r w:rsidRPr="001648DE">
                    <w:rPr>
                      <w:sz w:val="21"/>
                      <w:szCs w:val="22"/>
                    </w:rPr>
                    <w:t>(2011-2017)</w:t>
                  </w:r>
                </w:p>
                <w:p w:rsidR="00C57550" w:rsidRPr="001648DE" w:rsidRDefault="00C57550" w:rsidP="00C57550">
                  <w:pPr>
                    <w:rPr>
                      <w:sz w:val="21"/>
                      <w:szCs w:val="22"/>
                    </w:rPr>
                  </w:pPr>
                </w:p>
                <w:p w:rsidR="009A1510" w:rsidRPr="001648DE" w:rsidRDefault="009A1510" w:rsidP="00380BCC">
                  <w:pPr>
                    <w:rPr>
                      <w:sz w:val="21"/>
                      <w:szCs w:val="22"/>
                    </w:rPr>
                  </w:pPr>
                  <w:r w:rsidRPr="001648DE">
                    <w:rPr>
                      <w:sz w:val="21"/>
                      <w:szCs w:val="22"/>
                    </w:rPr>
                    <w:t>Miami International University of Art and Design</w:t>
                  </w:r>
                </w:p>
                <w:p w:rsidR="007B2F5C" w:rsidRPr="001648DE" w:rsidRDefault="001648DE" w:rsidP="00380BCC">
                  <w:pPr>
                    <w:rPr>
                      <w:b/>
                      <w:sz w:val="21"/>
                      <w:szCs w:val="22"/>
                    </w:rPr>
                  </w:pPr>
                  <w:r>
                    <w:rPr>
                      <w:b/>
                      <w:sz w:val="21"/>
                      <w:szCs w:val="22"/>
                    </w:rPr>
                    <w:t xml:space="preserve">Bachelor of Fine Arts - </w:t>
                  </w:r>
                  <w:r w:rsidR="00FA5F21" w:rsidRPr="001648DE">
                    <w:rPr>
                      <w:b/>
                      <w:sz w:val="21"/>
                      <w:szCs w:val="22"/>
                    </w:rPr>
                    <w:t>Graphic and web Design</w:t>
                  </w:r>
                </w:p>
                <w:p w:rsidR="00FA5F21" w:rsidRDefault="009A1510" w:rsidP="00380BCC">
                  <w:r w:rsidRPr="001648DE">
                    <w:rPr>
                      <w:sz w:val="21"/>
                      <w:szCs w:val="22"/>
                    </w:rPr>
                    <w:t>(2017-</w:t>
                  </w:r>
                  <w:r w:rsidR="00380BCC" w:rsidRPr="001648DE">
                    <w:rPr>
                      <w:sz w:val="21"/>
                      <w:szCs w:val="22"/>
                    </w:rPr>
                    <w:t>present</w:t>
                  </w:r>
                  <w:r w:rsidRPr="001648DE">
                    <w:rPr>
                      <w:sz w:val="21"/>
                      <w:szCs w:val="22"/>
                    </w:rPr>
                    <w:t>)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9703F2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ABB9D12BB018E49AD230AA8EF8209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:rsidR="008F6337" w:rsidRDefault="005F74EF" w:rsidP="008F6337">
                  <w:r w:rsidRPr="001648DE">
                    <w:rPr>
                      <w:sz w:val="21"/>
                    </w:rPr>
                    <w:t xml:space="preserve">When I was in Venezuela, at school I did a lot of community service, I really enjoyed it. I also had the opportunity to teach at OSCASI’s schools in </w:t>
                  </w:r>
                  <w:proofErr w:type="spellStart"/>
                  <w:r w:rsidRPr="001648DE">
                    <w:rPr>
                      <w:sz w:val="21"/>
                    </w:rPr>
                    <w:t>Petare</w:t>
                  </w:r>
                  <w:proofErr w:type="spellEnd"/>
                  <w:r w:rsidRPr="001648DE">
                    <w:rPr>
                      <w:sz w:val="21"/>
                    </w:rPr>
                    <w:t xml:space="preserve"> (A humble locality in Venezuela) for a week. The same kids went to my school many times where we made activities for </w:t>
                  </w:r>
                  <w:r w:rsidR="009A1510" w:rsidRPr="001648DE">
                    <w:rPr>
                      <w:sz w:val="21"/>
                    </w:rPr>
                    <w:t>them.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5F74EF">
      <w:pPr>
        <w:pStyle w:val="NoSpacing"/>
        <w:jc w:val="both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3F2" w:rsidRDefault="009703F2" w:rsidP="003856C9">
      <w:pPr>
        <w:spacing w:after="0" w:line="240" w:lineRule="auto"/>
      </w:pPr>
      <w:r>
        <w:separator/>
      </w:r>
    </w:p>
  </w:endnote>
  <w:endnote w:type="continuationSeparator" w:id="0">
    <w:p w:rsidR="009703F2" w:rsidRDefault="009703F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4D7A89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FCE397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3F2" w:rsidRDefault="009703F2" w:rsidP="003856C9">
      <w:pPr>
        <w:spacing w:after="0" w:line="240" w:lineRule="auto"/>
      </w:pPr>
      <w:r>
        <w:separator/>
      </w:r>
    </w:p>
  </w:footnote>
  <w:footnote w:type="continuationSeparator" w:id="0">
    <w:p w:rsidR="009703F2" w:rsidRDefault="009703F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662099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93A1EC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21"/>
    <w:rsid w:val="00052BE1"/>
    <w:rsid w:val="0007412A"/>
    <w:rsid w:val="000A063B"/>
    <w:rsid w:val="0010199E"/>
    <w:rsid w:val="001648DE"/>
    <w:rsid w:val="001765FE"/>
    <w:rsid w:val="0019561F"/>
    <w:rsid w:val="001B32D2"/>
    <w:rsid w:val="001E1099"/>
    <w:rsid w:val="00293B83"/>
    <w:rsid w:val="002A3621"/>
    <w:rsid w:val="002B3890"/>
    <w:rsid w:val="002B4F4B"/>
    <w:rsid w:val="002B7747"/>
    <w:rsid w:val="002C77B9"/>
    <w:rsid w:val="002F485A"/>
    <w:rsid w:val="003053D9"/>
    <w:rsid w:val="00380BCC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5F74EF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703F2"/>
    <w:rsid w:val="009A1510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57550"/>
    <w:rsid w:val="00CE6306"/>
    <w:rsid w:val="00D11C4D"/>
    <w:rsid w:val="00D5067A"/>
    <w:rsid w:val="00DC79BB"/>
    <w:rsid w:val="00E34D58"/>
    <w:rsid w:val="00E941EF"/>
    <w:rsid w:val="00EB1C1B"/>
    <w:rsid w:val="00F56435"/>
    <w:rsid w:val="00F74354"/>
    <w:rsid w:val="00FA07AA"/>
    <w:rsid w:val="00FA5F21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80A79"/>
  <w15:chartTrackingRefBased/>
  <w15:docId w15:val="{C38C2AC9-7EF4-CC46-A43C-53492805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ugenia/Library/Containers/com.microsoft.Word/Data/Library/Application%20Support/Microsoft/Office/16.0/DTS/en-US%7b496E18CD-1871-344B-B8A0-B702E4048F21%7d/%7b954B1A7A-3FC0-164B-8904-9A5B144747A8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C35879A4FC914DBFF69529F3A0E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7357E-40B6-D147-ABF4-B08A1AD3A537}"/>
      </w:docPartPr>
      <w:docPartBody>
        <w:p w:rsidR="00000000" w:rsidRDefault="00E501EA">
          <w:pPr>
            <w:pStyle w:val="C8C35879A4FC914DBFF69529F3A0EBCD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2950DDD01254414AA11E8432687B2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C0B7F-751F-FB49-95A9-167B9E34DCE9}"/>
      </w:docPartPr>
      <w:docPartBody>
        <w:p w:rsidR="00000000" w:rsidRDefault="00E501EA">
          <w:pPr>
            <w:pStyle w:val="2950DDD01254414AA11E8432687B295C"/>
          </w:pPr>
          <w:r>
            <w:t>Objective</w:t>
          </w:r>
        </w:p>
      </w:docPartBody>
    </w:docPart>
    <w:docPart>
      <w:docPartPr>
        <w:name w:val="917CBDF7B6A5AA47A4C85EB456925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A4538-1DC6-3F41-89B4-861C379F5359}"/>
      </w:docPartPr>
      <w:docPartBody>
        <w:p w:rsidR="00000000" w:rsidRDefault="00E501EA">
          <w:pPr>
            <w:pStyle w:val="917CBDF7B6A5AA47A4C85EB456925CE0"/>
          </w:pPr>
          <w:r>
            <w:t>Skills</w:t>
          </w:r>
        </w:p>
      </w:docPartBody>
    </w:docPart>
    <w:docPart>
      <w:docPartPr>
        <w:name w:val="E18876DA97D0574394E61E4C0D092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0A34A-569A-0F44-8BA6-CFE1E071B8E2}"/>
      </w:docPartPr>
      <w:docPartBody>
        <w:p w:rsidR="00000000" w:rsidRDefault="00E501EA">
          <w:pPr>
            <w:pStyle w:val="E18876DA97D0574394E61E4C0D092238"/>
          </w:pPr>
          <w:r w:rsidRPr="005152F2">
            <w:t>Experience</w:t>
          </w:r>
        </w:p>
      </w:docPartBody>
    </w:docPart>
    <w:docPart>
      <w:docPartPr>
        <w:name w:val="46CAD859910E4E45A59EE57AB37D5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0F22C-7B6F-454B-AF76-8FC89F017B09}"/>
      </w:docPartPr>
      <w:docPartBody>
        <w:p w:rsidR="00000000" w:rsidRDefault="00E501EA">
          <w:pPr>
            <w:pStyle w:val="46CAD859910E4E45A59EE57AB37D51DB"/>
          </w:pPr>
          <w:r w:rsidRPr="005152F2">
            <w:t>Education</w:t>
          </w:r>
        </w:p>
      </w:docPartBody>
    </w:docPart>
    <w:docPart>
      <w:docPartPr>
        <w:name w:val="CABB9D12BB018E49AD230AA8EF820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35BE7-9E05-DB46-A7CB-4BAD9E5E347A}"/>
      </w:docPartPr>
      <w:docPartBody>
        <w:p w:rsidR="00000000" w:rsidRDefault="00E501EA">
          <w:pPr>
            <w:pStyle w:val="CABB9D12BB018E49AD230AA8EF82090F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AA"/>
    <w:rsid w:val="001F5FAA"/>
    <w:rsid w:val="00E5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35879A4FC914DBFF69529F3A0EBCD">
    <w:name w:val="C8C35879A4FC914DBFF69529F3A0EBCD"/>
  </w:style>
  <w:style w:type="paragraph" w:customStyle="1" w:styleId="770F41EF217ECD429E87ABD519325403">
    <w:name w:val="770F41EF217ECD429E87ABD519325403"/>
  </w:style>
  <w:style w:type="paragraph" w:customStyle="1" w:styleId="D1620B078CB45C4AAACF9B7B37F28DD8">
    <w:name w:val="D1620B078CB45C4AAACF9B7B37F28DD8"/>
  </w:style>
  <w:style w:type="paragraph" w:customStyle="1" w:styleId="CB14743CFDCB8845889F3FF5852F558C">
    <w:name w:val="CB14743CFDCB8845889F3FF5852F558C"/>
  </w:style>
  <w:style w:type="paragraph" w:customStyle="1" w:styleId="02F5388754D2B1469171D3B677DCD8D3">
    <w:name w:val="02F5388754D2B1469171D3B677DCD8D3"/>
  </w:style>
  <w:style w:type="paragraph" w:customStyle="1" w:styleId="2950DDD01254414AA11E8432687B295C">
    <w:name w:val="2950DDD01254414AA11E8432687B295C"/>
  </w:style>
  <w:style w:type="paragraph" w:customStyle="1" w:styleId="5570B73EF93B4C40B1010BC3A2E8B79E">
    <w:name w:val="5570B73EF93B4C40B1010BC3A2E8B79E"/>
  </w:style>
  <w:style w:type="paragraph" w:customStyle="1" w:styleId="917CBDF7B6A5AA47A4C85EB456925CE0">
    <w:name w:val="917CBDF7B6A5AA47A4C85EB456925CE0"/>
  </w:style>
  <w:style w:type="paragraph" w:customStyle="1" w:styleId="85B08C546DE3FE49B3ED4D5EB17A9FE1">
    <w:name w:val="85B08C546DE3FE49B3ED4D5EB17A9FE1"/>
  </w:style>
  <w:style w:type="paragraph" w:customStyle="1" w:styleId="E18876DA97D0574394E61E4C0D092238">
    <w:name w:val="E18876DA97D0574394E61E4C0D092238"/>
  </w:style>
  <w:style w:type="paragraph" w:customStyle="1" w:styleId="CD1F8E3B61A39847A7FA6C7EC27A51E5">
    <w:name w:val="CD1F8E3B61A39847A7FA6C7EC27A51E5"/>
  </w:style>
  <w:style w:type="paragraph" w:customStyle="1" w:styleId="653972959EC29E4C9196CAA69704ED8B">
    <w:name w:val="653972959EC29E4C9196CAA69704ED8B"/>
  </w:style>
  <w:style w:type="paragraph" w:customStyle="1" w:styleId="49AAFE9B96D52B47A73ACF64D8D1935E">
    <w:name w:val="49AAFE9B96D52B47A73ACF64D8D1935E"/>
  </w:style>
  <w:style w:type="paragraph" w:customStyle="1" w:styleId="2D2DEDB49FA0724CB533E1D655C9F796">
    <w:name w:val="2D2DEDB49FA0724CB533E1D655C9F796"/>
  </w:style>
  <w:style w:type="paragraph" w:customStyle="1" w:styleId="838EF723B3676B45A2485FE6091C1790">
    <w:name w:val="838EF723B3676B45A2485FE6091C1790"/>
  </w:style>
  <w:style w:type="paragraph" w:customStyle="1" w:styleId="3D3992AAD6F49242A9CAFAD9D7CAC177">
    <w:name w:val="3D3992AAD6F49242A9CAFAD9D7CAC177"/>
  </w:style>
  <w:style w:type="paragraph" w:customStyle="1" w:styleId="46CAD859910E4E45A59EE57AB37D51DB">
    <w:name w:val="46CAD859910E4E45A59EE57AB37D51DB"/>
  </w:style>
  <w:style w:type="paragraph" w:customStyle="1" w:styleId="D4B84B13EB119949A9AC800410D6578B">
    <w:name w:val="D4B84B13EB119949A9AC800410D6578B"/>
  </w:style>
  <w:style w:type="paragraph" w:customStyle="1" w:styleId="C3A07F079A9030469F7BC95D5A1F1A3D">
    <w:name w:val="C3A07F079A9030469F7BC95D5A1F1A3D"/>
  </w:style>
  <w:style w:type="paragraph" w:customStyle="1" w:styleId="0698BD4CF08B304C9D4085131AA2A6B5">
    <w:name w:val="0698BD4CF08B304C9D4085131AA2A6B5"/>
  </w:style>
  <w:style w:type="paragraph" w:customStyle="1" w:styleId="CABB9D12BB018E49AD230AA8EF82090F">
    <w:name w:val="CABB9D12BB018E49AD230AA8EF82090F"/>
  </w:style>
  <w:style w:type="paragraph" w:customStyle="1" w:styleId="A0345918809D8142AE2C169F453661E1">
    <w:name w:val="A0345918809D8142AE2C169F453661E1"/>
  </w:style>
  <w:style w:type="paragraph" w:customStyle="1" w:styleId="430EE7A6C187E64AA054960407CC4E52">
    <w:name w:val="430EE7A6C187E64AA054960407CC4E52"/>
    <w:rsid w:val="001F5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61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piña</dc:creator>
  <cp:keywords/>
  <dc:description/>
  <cp:lastModifiedBy>Eugenia Pina</cp:lastModifiedBy>
  <cp:revision>2</cp:revision>
  <dcterms:created xsi:type="dcterms:W3CDTF">2018-12-04T18:28:00Z</dcterms:created>
  <dcterms:modified xsi:type="dcterms:W3CDTF">2018-12-04T19:52:00Z</dcterms:modified>
</cp:coreProperties>
</file>